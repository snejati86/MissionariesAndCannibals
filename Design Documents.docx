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A3" w:rsidRPr="002C60CC" w:rsidRDefault="006610A3" w:rsidP="008A0E84">
      <w:pPr>
        <w:pStyle w:val="NoSpacing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2C60CC">
        <w:rPr>
          <w:rFonts w:ascii="Courier New" w:hAnsi="Courier New" w:cs="Courier New"/>
          <w:b/>
          <w:bCs/>
          <w:sz w:val="24"/>
          <w:szCs w:val="24"/>
        </w:rPr>
        <w:t>Sina Nejati</w:t>
      </w:r>
    </w:p>
    <w:p w:rsidR="006610A3" w:rsidRPr="002C60CC" w:rsidRDefault="00B05297" w:rsidP="008A0E84">
      <w:pPr>
        <w:pStyle w:val="NoSpacing"/>
        <w:jc w:val="both"/>
        <w:rPr>
          <w:rFonts w:ascii="Courier New" w:hAnsi="Courier New" w:cs="Courier New"/>
          <w:b/>
          <w:bCs/>
          <w:sz w:val="24"/>
          <w:szCs w:val="24"/>
        </w:rPr>
      </w:pPr>
      <w:hyperlink r:id="rId8" w:history="1">
        <w:r w:rsidR="006610A3" w:rsidRPr="002C60CC">
          <w:rPr>
            <w:rStyle w:val="Hyperlink"/>
            <w:rFonts w:ascii="Courier New" w:hAnsi="Courier New" w:cs="Courier New"/>
            <w:b/>
            <w:bCs/>
            <w:color w:val="auto"/>
            <w:sz w:val="24"/>
            <w:szCs w:val="24"/>
            <w:u w:val="none"/>
          </w:rPr>
          <w:t>nejat001@cougars.csusm.edu</w:t>
        </w:r>
      </w:hyperlink>
    </w:p>
    <w:p w:rsidR="006610A3" w:rsidRPr="002C60CC" w:rsidRDefault="00EF3619" w:rsidP="004D14CB">
      <w:pPr>
        <w:pStyle w:val="NoSpacing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CS 590 – Artificial Intelligence</w:t>
      </w:r>
    </w:p>
    <w:p w:rsidR="00D468FD" w:rsidRDefault="00EF3619" w:rsidP="004D14CB">
      <w:pPr>
        <w:pStyle w:val="NoSpacing"/>
        <w:tabs>
          <w:tab w:val="left" w:pos="4125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Prof. Guillen</w:t>
      </w:r>
    </w:p>
    <w:p w:rsidR="00EF3619" w:rsidRDefault="00EF3619" w:rsidP="004D14CB">
      <w:pPr>
        <w:pStyle w:val="NoSpacing"/>
        <w:tabs>
          <w:tab w:val="left" w:pos="4125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10/17/2011</w:t>
      </w:r>
    </w:p>
    <w:p w:rsidR="006610A3" w:rsidRPr="00A7747F" w:rsidRDefault="004D14CB" w:rsidP="004D14CB">
      <w:pPr>
        <w:pStyle w:val="NoSpacing"/>
        <w:tabs>
          <w:tab w:val="left" w:pos="4125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:rsidR="002C60CC" w:rsidRDefault="002C60CC" w:rsidP="008A0E84">
      <w:pPr>
        <w:pStyle w:val="NoSpacing"/>
        <w:pBdr>
          <w:bottom w:val="single" w:sz="6" w:space="1" w:color="auto"/>
        </w:pBdr>
        <w:jc w:val="both"/>
        <w:rPr>
          <w:rFonts w:ascii="Courier New" w:hAnsi="Courier New" w:cs="Courier New"/>
          <w:sz w:val="20"/>
          <w:szCs w:val="20"/>
          <w:highlight w:val="yellow"/>
        </w:rPr>
      </w:pPr>
    </w:p>
    <w:p w:rsidR="00A7747F" w:rsidRPr="00A7747F" w:rsidRDefault="00A7747F" w:rsidP="008A0E84">
      <w:pPr>
        <w:pStyle w:val="NoSpacing"/>
        <w:jc w:val="both"/>
        <w:rPr>
          <w:rFonts w:ascii="Courier New" w:hAnsi="Courier New" w:cs="Courier New"/>
          <w:sz w:val="20"/>
          <w:szCs w:val="20"/>
        </w:rPr>
      </w:pPr>
    </w:p>
    <w:p w:rsidR="0058770B" w:rsidRPr="00A32D07" w:rsidRDefault="00A32D07" w:rsidP="00A32D07">
      <w:pPr>
        <w:pStyle w:val="NoSpacing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A32D07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Cannibals and 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M</w:t>
      </w:r>
      <w:r w:rsidRPr="00A32D07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issionaries design</w:t>
      </w:r>
      <w:r w:rsidR="002464CB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document</w:t>
      </w:r>
    </w:p>
    <w:p w:rsidR="00EF3619" w:rsidRDefault="00EF3619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2D07" w:rsidRDefault="00A32D07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F3619" w:rsidRDefault="003F2EDB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 created a pro</w:t>
      </w:r>
      <w:r w:rsidR="00E81E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gram in Java to solve the missionaries and cannibals problem.</w:t>
      </w:r>
    </w:p>
    <w:p w:rsidR="00E81EA7" w:rsidRDefault="00E81EA7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F3619" w:rsidRPr="00E81EA7" w:rsidRDefault="00A32D07" w:rsidP="0078589D">
      <w:pPr>
        <w:pStyle w:val="NoSpacing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E81E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Main Classes:</w:t>
      </w:r>
    </w:p>
    <w:p w:rsidR="00A32D07" w:rsidRPr="00E81EA7" w:rsidRDefault="00A32D07" w:rsidP="00A32D07">
      <w:pPr>
        <w:pStyle w:val="NoSpacing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A32D07" w:rsidRDefault="00A32D07" w:rsidP="00A32D0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81E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Main: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A32D07" w:rsidRPr="00A32D07" w:rsidRDefault="00A32D07" w:rsidP="00A32D0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32D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 main class that provides either an application interface (text</w:t>
      </w:r>
    </w:p>
    <w:p w:rsidR="00A32D07" w:rsidRDefault="00844108" w:rsidP="00A32D0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32D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Only</w:t>
      </w:r>
      <w:r w:rsidR="00A32D07" w:rsidRPr="00A32D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or an applet interface (nice animating GUI). Only the application interface will be</w:t>
      </w:r>
      <w:r w:rsidR="00A32D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A32D07" w:rsidRPr="00A32D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described in this document.</w:t>
      </w:r>
    </w:p>
    <w:p w:rsidR="00A32D07" w:rsidRDefault="00A32D07" w:rsidP="003D519A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Functions: None</w:t>
      </w:r>
    </w:p>
    <w:p w:rsidR="00A32D07" w:rsidRDefault="00A32D07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2D07" w:rsidRPr="00E81EA7" w:rsidRDefault="00A32D07" w:rsidP="00A32D07">
      <w:pPr>
        <w:pStyle w:val="NoSpacing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E81EA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Node:</w:t>
      </w:r>
    </w:p>
    <w:p w:rsidR="00A32D07" w:rsidRPr="00A32D07" w:rsidRDefault="00A32D07" w:rsidP="00A32D0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32D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 State class holds one possible s</w:t>
      </w:r>
      <w:r w:rsidR="002E6E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tate of the problem, I</w:t>
      </w:r>
      <w:r w:rsidRPr="00A32D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ncluding the</w:t>
      </w:r>
    </w:p>
    <w:p w:rsidR="00A32D07" w:rsidRDefault="002E6EC0" w:rsidP="00A32D0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Location of missionaries and cannibals and also the boat placement.</w:t>
      </w:r>
      <w:proofErr w:type="gramEnd"/>
      <w:r w:rsidR="00A32D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Functions:</w:t>
      </w:r>
    </w:p>
    <w:p w:rsidR="00A32D07" w:rsidRDefault="00A32D07" w:rsidP="00A32D0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2D07" w:rsidRDefault="00A32D07" w:rsidP="0078589D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Validate:</w:t>
      </w:r>
    </w:p>
    <w:p w:rsidR="0078589D" w:rsidRDefault="0078589D" w:rsidP="0078589D">
      <w:pPr>
        <w:pStyle w:val="NoSpacing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Checks node state to see if it is a valid state based on the problem </w:t>
      </w:r>
      <w:r w:rsidR="008441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78589D" w:rsidRDefault="0078589D" w:rsidP="00A32D0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2D07" w:rsidRDefault="0078589D" w:rsidP="0078589D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</w:t>
      </w:r>
      <w:r w:rsidR="00A32D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</w:p>
    <w:p w:rsidR="0078589D" w:rsidRDefault="0078589D" w:rsidP="0078589D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Checks </w:t>
      </w:r>
      <w:r w:rsidR="008441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 a</w:t>
      </w:r>
      <w:r w:rsidR="002E6E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node is present in a given array.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8589D" w:rsidRDefault="0078589D" w:rsidP="00A32D0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2D07" w:rsidRDefault="0078589D" w:rsidP="0078589D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</w:t>
      </w:r>
      <w:r w:rsidR="00A32D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</w:p>
    <w:p w:rsidR="0078589D" w:rsidRDefault="002E6EC0" w:rsidP="0078589D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Expands a node and creates the successors.</w:t>
      </w:r>
    </w:p>
    <w:p w:rsidR="0078589D" w:rsidRDefault="0078589D" w:rsidP="00A32D0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2D07" w:rsidRDefault="00A32D07" w:rsidP="0078589D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Search:</w:t>
      </w:r>
    </w:p>
    <w:p w:rsidR="0078589D" w:rsidRDefault="002E6EC0" w:rsidP="0078589D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Calls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 expand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 all the nodes of the array.</w:t>
      </w:r>
    </w:p>
    <w:p w:rsidR="0078589D" w:rsidRDefault="0078589D" w:rsidP="00A32D0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2D07" w:rsidRDefault="00844108" w:rsidP="0078589D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Find path</w:t>
      </w:r>
      <w:r w:rsidR="00A32D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</w:p>
    <w:p w:rsidR="0078589D" w:rsidRDefault="002E6EC0" w:rsidP="002E6EC0">
      <w:pPr>
        <w:pStyle w:val="NoSpacing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 w:rsidR="00EB3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</w:t>
      </w:r>
      <w:r w:rsidR="007858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 the parent of a node, replaces the node with the parent and calls the function again </w:t>
      </w:r>
      <w:r w:rsidR="007858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until the parent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node</w:t>
      </w:r>
      <w:r w:rsidR="007858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is null.</w:t>
      </w:r>
    </w:p>
    <w:p w:rsidR="0078589D" w:rsidRDefault="0078589D" w:rsidP="00A32D0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2D07" w:rsidRDefault="00A32D07" w:rsidP="00A32D0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2D07" w:rsidRDefault="00A32D07" w:rsidP="00A32D07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F3619" w:rsidRDefault="00844108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Design diagram:</w:t>
      </w:r>
    </w:p>
    <w:p w:rsidR="00844108" w:rsidRDefault="00844108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44108" w:rsidRDefault="0059362B" w:rsidP="0059362B">
      <w:pPr>
        <w:pStyle w:val="NoSpacing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Main </w:t>
      </w:r>
      <w:r w:rsidR="008441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---Uses-</w:t>
      </w:r>
      <w:r w:rsidR="00844108" w:rsidRPr="008441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sym w:font="Wingdings" w:char="F0E0"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r w:rsidR="008441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expand</w:t>
      </w:r>
      <w:proofErr w:type="gramEnd"/>
      <w:r w:rsidR="008441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Search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</w:p>
    <w:p w:rsidR="0059362B" w:rsidRDefault="0059362B" w:rsidP="0059362B">
      <w:pPr>
        <w:pStyle w:val="NoSpacing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 –Uses</w:t>
      </w:r>
      <w:r w:rsidRPr="005936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[expand]</w:t>
      </w:r>
    </w:p>
    <w:p w:rsidR="0059362B" w:rsidRDefault="0059362B" w:rsidP="0059362B">
      <w:pPr>
        <w:pStyle w:val="NoSpacing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Expand—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Uses</w:t>
      </w:r>
      <w:proofErr w:type="gramEnd"/>
      <w:r w:rsidRPr="005936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Validate,check,findpath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</w:p>
    <w:p w:rsidR="00844108" w:rsidRDefault="00844108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519A" w:rsidRDefault="003D519A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D519A" w:rsidRDefault="003D519A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E6EC0" w:rsidRDefault="002E6EC0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137B" w:rsidRDefault="0037137B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E6EC0" w:rsidRDefault="00E81EA7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State Diagram</w:t>
      </w:r>
      <w:r w:rsidR="003F2ED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</w:p>
    <w:p w:rsidR="003F2EDB" w:rsidRDefault="003F2EDB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EDB" w:rsidRDefault="003F2EDB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With invalid moves and repeated states removed.</w:t>
      </w:r>
    </w:p>
    <w:p w:rsidR="0059362B" w:rsidRDefault="0059362B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EDB" w:rsidRDefault="0059362B" w:rsidP="0059362B">
      <w:pPr>
        <w:pStyle w:val="NoSpacing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2694781" cy="6467475"/>
            <wp:effectExtent l="19050" t="0" r="0" b="0"/>
            <wp:docPr id="2" name="Picture 2" descr="C:\Users\Sina\Desktop\Stat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a\Desktop\State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781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EC0" w:rsidRDefault="002E6EC0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81EA7" w:rsidRDefault="00E81EA7" w:rsidP="0037137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Why people have hard time solving this possible?</w:t>
      </w:r>
    </w:p>
    <w:p w:rsidR="00E81EA7" w:rsidRPr="00E81EA7" w:rsidRDefault="00E81EA7" w:rsidP="00E81EA7">
      <w:pPr>
        <w:pStyle w:val="NoSpacing"/>
        <w:numPr>
          <w:ilvl w:val="1"/>
          <w:numId w:val="9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81E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They do not keep track of the moves they made, So they end up repeating steps and getting into loops</w:t>
      </w:r>
    </w:p>
    <w:p w:rsidR="00E81EA7" w:rsidRPr="00E81EA7" w:rsidRDefault="00E81EA7" w:rsidP="00E81EA7">
      <w:pPr>
        <w:pStyle w:val="NoSpacing"/>
        <w:numPr>
          <w:ilvl w:val="1"/>
          <w:numId w:val="9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81E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They try to move them randomly without checking if it’s a valid state.</w:t>
      </w:r>
    </w:p>
    <w:p w:rsidR="00E81EA7" w:rsidRPr="00BC1DCD" w:rsidRDefault="00E81EA7" w:rsidP="0058770B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E81EA7" w:rsidRPr="00BC1DCD" w:rsidSect="00F1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378" w:rsidRDefault="00612378" w:rsidP="004D14CB">
      <w:pPr>
        <w:spacing w:after="0" w:line="240" w:lineRule="auto"/>
      </w:pPr>
      <w:r>
        <w:separator/>
      </w:r>
    </w:p>
  </w:endnote>
  <w:endnote w:type="continuationSeparator" w:id="0">
    <w:p w:rsidR="00612378" w:rsidRDefault="00612378" w:rsidP="004D1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378" w:rsidRDefault="00612378" w:rsidP="004D14CB">
      <w:pPr>
        <w:spacing w:after="0" w:line="240" w:lineRule="auto"/>
      </w:pPr>
      <w:r>
        <w:separator/>
      </w:r>
    </w:p>
  </w:footnote>
  <w:footnote w:type="continuationSeparator" w:id="0">
    <w:p w:rsidR="00612378" w:rsidRDefault="00612378" w:rsidP="004D1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4A41"/>
    <w:multiLevelType w:val="hybridMultilevel"/>
    <w:tmpl w:val="7278F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EE0F10"/>
    <w:multiLevelType w:val="hybridMultilevel"/>
    <w:tmpl w:val="8F7E385E"/>
    <w:lvl w:ilvl="0" w:tplc="CBB20FA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6715A8"/>
    <w:multiLevelType w:val="hybridMultilevel"/>
    <w:tmpl w:val="C818C9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DC5246"/>
    <w:multiLevelType w:val="hybridMultilevel"/>
    <w:tmpl w:val="0E9CC0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CF00533"/>
    <w:multiLevelType w:val="hybridMultilevel"/>
    <w:tmpl w:val="29807A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2D214CC"/>
    <w:multiLevelType w:val="hybridMultilevel"/>
    <w:tmpl w:val="9624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A5850"/>
    <w:multiLevelType w:val="hybridMultilevel"/>
    <w:tmpl w:val="3C7AA8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B270C0"/>
    <w:multiLevelType w:val="hybridMultilevel"/>
    <w:tmpl w:val="6DF6EE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85E3E86"/>
    <w:multiLevelType w:val="hybridMultilevel"/>
    <w:tmpl w:val="97066238"/>
    <w:lvl w:ilvl="0" w:tplc="68CA7DE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D683F9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FB051F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E102E2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194C51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0E6D51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E787A1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96F02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8FE2CF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D07"/>
    <w:rsid w:val="00046071"/>
    <w:rsid w:val="00071958"/>
    <w:rsid w:val="000B4804"/>
    <w:rsid w:val="000F3BB4"/>
    <w:rsid w:val="00111214"/>
    <w:rsid w:val="00133221"/>
    <w:rsid w:val="00177A83"/>
    <w:rsid w:val="00187591"/>
    <w:rsid w:val="001D132C"/>
    <w:rsid w:val="002021B5"/>
    <w:rsid w:val="002369D5"/>
    <w:rsid w:val="002464CB"/>
    <w:rsid w:val="0026583D"/>
    <w:rsid w:val="0028070D"/>
    <w:rsid w:val="00280AAD"/>
    <w:rsid w:val="002C60CC"/>
    <w:rsid w:val="002C7402"/>
    <w:rsid w:val="002C7A38"/>
    <w:rsid w:val="002E6EC0"/>
    <w:rsid w:val="002F2E2A"/>
    <w:rsid w:val="003344A0"/>
    <w:rsid w:val="00353683"/>
    <w:rsid w:val="0037137B"/>
    <w:rsid w:val="003D519A"/>
    <w:rsid w:val="003E14D7"/>
    <w:rsid w:val="003F2EDB"/>
    <w:rsid w:val="00420320"/>
    <w:rsid w:val="004400DD"/>
    <w:rsid w:val="00466822"/>
    <w:rsid w:val="004D14CB"/>
    <w:rsid w:val="0058770B"/>
    <w:rsid w:val="0059362B"/>
    <w:rsid w:val="005D5836"/>
    <w:rsid w:val="005D65D7"/>
    <w:rsid w:val="00612378"/>
    <w:rsid w:val="00620F51"/>
    <w:rsid w:val="00632B64"/>
    <w:rsid w:val="006610A3"/>
    <w:rsid w:val="006816A1"/>
    <w:rsid w:val="006928B3"/>
    <w:rsid w:val="0078589D"/>
    <w:rsid w:val="007C5909"/>
    <w:rsid w:val="007E56D9"/>
    <w:rsid w:val="00844108"/>
    <w:rsid w:val="00866D62"/>
    <w:rsid w:val="00875D9B"/>
    <w:rsid w:val="00893A9A"/>
    <w:rsid w:val="008A0E84"/>
    <w:rsid w:val="008C794A"/>
    <w:rsid w:val="00914267"/>
    <w:rsid w:val="00920E0E"/>
    <w:rsid w:val="009E0D32"/>
    <w:rsid w:val="00A32D07"/>
    <w:rsid w:val="00A7747F"/>
    <w:rsid w:val="00AA6717"/>
    <w:rsid w:val="00AB3A65"/>
    <w:rsid w:val="00AD0581"/>
    <w:rsid w:val="00B04ABD"/>
    <w:rsid w:val="00B05297"/>
    <w:rsid w:val="00B3405F"/>
    <w:rsid w:val="00BB5037"/>
    <w:rsid w:val="00BC1DCD"/>
    <w:rsid w:val="00BE0C55"/>
    <w:rsid w:val="00C1683E"/>
    <w:rsid w:val="00C4090F"/>
    <w:rsid w:val="00CB6F2D"/>
    <w:rsid w:val="00CC00E6"/>
    <w:rsid w:val="00CF0942"/>
    <w:rsid w:val="00D07046"/>
    <w:rsid w:val="00D11496"/>
    <w:rsid w:val="00D42AA6"/>
    <w:rsid w:val="00D468FD"/>
    <w:rsid w:val="00DD6276"/>
    <w:rsid w:val="00E233D6"/>
    <w:rsid w:val="00E81EA7"/>
    <w:rsid w:val="00E82D33"/>
    <w:rsid w:val="00EA3203"/>
    <w:rsid w:val="00EA678F"/>
    <w:rsid w:val="00EB38AC"/>
    <w:rsid w:val="00EC2A0B"/>
    <w:rsid w:val="00EC781F"/>
    <w:rsid w:val="00EF3619"/>
    <w:rsid w:val="00F17CC4"/>
    <w:rsid w:val="00F82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4CB"/>
  </w:style>
  <w:style w:type="paragraph" w:styleId="Heading2">
    <w:name w:val="heading 2"/>
    <w:basedOn w:val="Normal"/>
    <w:link w:val="Heading2Char"/>
    <w:uiPriority w:val="9"/>
    <w:qFormat/>
    <w:rsid w:val="00920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0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610A3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6610A3"/>
  </w:style>
  <w:style w:type="character" w:styleId="FollowedHyperlink">
    <w:name w:val="FollowedHyperlink"/>
    <w:basedOn w:val="DefaultParagraphFont"/>
    <w:uiPriority w:val="99"/>
    <w:semiHidden/>
    <w:unhideWhenUsed/>
    <w:rsid w:val="006610A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20E0E"/>
  </w:style>
  <w:style w:type="character" w:customStyle="1" w:styleId="Heading2Char">
    <w:name w:val="Heading 2 Char"/>
    <w:basedOn w:val="DefaultParagraphFont"/>
    <w:link w:val="Heading2"/>
    <w:uiPriority w:val="9"/>
    <w:rsid w:val="00920E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14C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14C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14CB"/>
    <w:rPr>
      <w:vertAlign w:val="superscript"/>
    </w:rPr>
  </w:style>
  <w:style w:type="paragraph" w:styleId="ListParagraph">
    <w:name w:val="List Paragraph"/>
    <w:basedOn w:val="Normal"/>
    <w:uiPriority w:val="34"/>
    <w:qFormat/>
    <w:rsid w:val="004D14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1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83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jat001@cougars.csusm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a\Document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BC080-3153-41FE-B137-B0FA631B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</dc:creator>
  <cp:lastModifiedBy>Sina</cp:lastModifiedBy>
  <cp:revision>3</cp:revision>
  <cp:lastPrinted>2011-10-17T21:10:00Z</cp:lastPrinted>
  <dcterms:created xsi:type="dcterms:W3CDTF">2011-10-17T18:39:00Z</dcterms:created>
  <dcterms:modified xsi:type="dcterms:W3CDTF">2011-10-17T21:57:00Z</dcterms:modified>
</cp:coreProperties>
</file>